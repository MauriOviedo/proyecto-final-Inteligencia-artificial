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79A9" w14:textId="77777777" w:rsidR="00B354D4" w:rsidRDefault="00B354D4" w:rsidP="00B354D4">
      <w:pPr>
        <w:pStyle w:val="CURSO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80BEAEF" wp14:editId="0C40B4FC">
            <wp:simplePos x="0" y="0"/>
            <wp:positionH relativeFrom="page">
              <wp:align>left</wp:align>
            </wp:positionH>
            <wp:positionV relativeFrom="paragraph">
              <wp:posOffset>-1530350</wp:posOffset>
            </wp:positionV>
            <wp:extent cx="7543800" cy="106708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proyecto fin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106F6" w14:textId="77777777" w:rsidR="00116E33" w:rsidRDefault="0007312F" w:rsidP="00116E33">
      <w:pPr>
        <w:rPr>
          <w:rStyle w:val="CURSOCar"/>
        </w:rPr>
      </w:pPr>
      <w:r w:rsidRPr="00116E33">
        <w:rPr>
          <w:rStyle w:val="CURSOCar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6BD914" wp14:editId="29738A37">
                <wp:simplePos x="0" y="0"/>
                <wp:positionH relativeFrom="page">
                  <wp:align>center</wp:align>
                </wp:positionH>
                <wp:positionV relativeFrom="paragraph">
                  <wp:posOffset>2250440</wp:posOffset>
                </wp:positionV>
                <wp:extent cx="4095750" cy="14097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7E08E" w14:textId="77777777" w:rsidR="00116E33" w:rsidRPr="00826D30" w:rsidRDefault="00826D30" w:rsidP="006731FE">
                            <w:pPr>
                              <w:pStyle w:val="CURSO"/>
                              <w:jc w:val="right"/>
                              <w:rPr>
                                <w:sz w:val="84"/>
                                <w:szCs w:val="84"/>
                              </w:rPr>
                            </w:pPr>
                            <w:r w:rsidRPr="00826D30">
                              <w:rPr>
                                <w:sz w:val="84"/>
                                <w:szCs w:val="84"/>
                              </w:rPr>
                              <w:t>INTELIGENCIA ARTIFICIA</w:t>
                            </w:r>
                            <w:r>
                              <w:rPr>
                                <w:sz w:val="84"/>
                                <w:szCs w:val="84"/>
                              </w:rPr>
                              <w:t>L</w:t>
                            </w:r>
                          </w:p>
                          <w:p w14:paraId="046E5226" w14:textId="77777777" w:rsidR="00116E33" w:rsidRPr="0007312F" w:rsidRDefault="00116E33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BD9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7.2pt;width:322.5pt;height:111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" filled="f" stroked="f">
                <v:textbox>
                  <w:txbxContent>
                    <w:p w14:paraId="14F7E08E" w14:textId="77777777" w:rsidR="00116E33" w:rsidRPr="00826D30" w:rsidRDefault="00826D30" w:rsidP="006731FE">
                      <w:pPr>
                        <w:pStyle w:val="CURSO"/>
                        <w:jc w:val="right"/>
                        <w:rPr>
                          <w:sz w:val="84"/>
                          <w:szCs w:val="84"/>
                        </w:rPr>
                      </w:pPr>
                      <w:r w:rsidRPr="00826D30">
                        <w:rPr>
                          <w:sz w:val="84"/>
                          <w:szCs w:val="84"/>
                        </w:rPr>
                        <w:t>INTELIGENCIA ARTIFICIA</w:t>
                      </w:r>
                      <w:r>
                        <w:rPr>
                          <w:sz w:val="84"/>
                          <w:szCs w:val="84"/>
                        </w:rPr>
                        <w:t>L</w:t>
                      </w:r>
                    </w:p>
                    <w:p w14:paraId="046E5226" w14:textId="77777777" w:rsidR="00116E33" w:rsidRPr="0007312F" w:rsidRDefault="00116E33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384E" w:rsidRPr="0038384E">
        <w:rPr>
          <w:rStyle w:val="TokioCar"/>
          <w:noProof/>
          <w:color w:val="000F9F"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8A316D" wp14:editId="60970D72">
                <wp:simplePos x="0" y="0"/>
                <wp:positionH relativeFrom="column">
                  <wp:posOffset>1737995</wp:posOffset>
                </wp:positionH>
                <wp:positionV relativeFrom="paragraph">
                  <wp:posOffset>4345940</wp:posOffset>
                </wp:positionV>
                <wp:extent cx="3324225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9A372" w14:textId="77777777" w:rsidR="0038384E" w:rsidRPr="0038384E" w:rsidRDefault="00D664EB" w:rsidP="0038384E">
                            <w:pPr>
                              <w:pStyle w:val="CURS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Faber Mauricio Oviedo Salazar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A316D" id="_x0000_s1027" type="#_x0000_t202" style="position:absolute;margin-left:136.85pt;margin-top:342.2pt;width:261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" filled="f" stroked="f">
                <v:textbox style="mso-fit-shape-to-text:t">
                  <w:txbxContent>
                    <w:p w14:paraId="47E9A372" w14:textId="77777777" w:rsidR="0038384E" w:rsidRPr="0038384E" w:rsidRDefault="00D664EB" w:rsidP="0038384E">
                      <w:pPr>
                        <w:pStyle w:val="CURS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Faber Mauricio Oviedo Salazar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E44" w:rsidRPr="00116E33">
        <w:rPr>
          <w:rStyle w:val="CURSOCar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BA901" wp14:editId="74BF55FD">
                <wp:simplePos x="0" y="0"/>
                <wp:positionH relativeFrom="column">
                  <wp:posOffset>1995170</wp:posOffset>
                </wp:positionH>
                <wp:positionV relativeFrom="paragraph">
                  <wp:posOffset>3736340</wp:posOffset>
                </wp:positionV>
                <wp:extent cx="2781300" cy="5143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14350"/>
                        </a:xfrm>
                        <a:prstGeom prst="rect">
                          <a:avLst/>
                        </a:prstGeom>
                        <a:solidFill>
                          <a:srgbClr val="FF64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54EE0" id="Rectángulo 2" o:spid="_x0000_s1026" style="position:absolute;margin-left:157.1pt;margin-top:294.2pt;width:219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" fillcolor="#ff647e" stroked="f" strokeweight="1pt"/>
            </w:pict>
          </mc:Fallback>
        </mc:AlternateContent>
      </w:r>
      <w:r w:rsidR="00EB4E44" w:rsidRPr="00116E33">
        <w:rPr>
          <w:rStyle w:val="CURSOCar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52C7D0" wp14:editId="61C86EF8">
                <wp:simplePos x="0" y="0"/>
                <wp:positionH relativeFrom="column">
                  <wp:posOffset>2118360</wp:posOffset>
                </wp:positionH>
                <wp:positionV relativeFrom="paragraph">
                  <wp:posOffset>3793490</wp:posOffset>
                </wp:positionV>
                <wp:extent cx="2524125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BF9D9" w14:textId="77777777" w:rsidR="00116E33" w:rsidRPr="00116E33" w:rsidRDefault="00116E33" w:rsidP="00116E33">
                            <w:pPr>
                              <w:pStyle w:val="CURSO"/>
                              <w:rPr>
                                <w:color w:val="FFFFFF" w:themeColor="background1"/>
                              </w:rPr>
                            </w:pPr>
                            <w:r w:rsidRPr="00116E33">
                              <w:rPr>
                                <w:color w:val="FFFFFF" w:themeColor="background1"/>
                              </w:rPr>
                              <w:t>PROYECTO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52C7D0" id="_x0000_s1028" type="#_x0000_t202" style="position:absolute;margin-left:166.8pt;margin-top:298.7pt;width:19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" filled="f" stroked="f">
                <v:textbox style="mso-fit-shape-to-text:t">
                  <w:txbxContent>
                    <w:p w14:paraId="7A4BF9D9" w14:textId="77777777" w:rsidR="00116E33" w:rsidRPr="00116E33" w:rsidRDefault="00116E33" w:rsidP="00116E33">
                      <w:pPr>
                        <w:pStyle w:val="CURSO"/>
                        <w:rPr>
                          <w:color w:val="FFFFFF" w:themeColor="background1"/>
                        </w:rPr>
                      </w:pPr>
                      <w:r w:rsidRPr="00116E33">
                        <w:rPr>
                          <w:color w:val="FFFFFF" w:themeColor="background1"/>
                        </w:rPr>
                        <w:t>PROYECTO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6E33" w:rsidRPr="00116E33">
        <w:rPr>
          <w:rStyle w:val="CURSOCar"/>
        </w:rPr>
        <w:br w:type="page"/>
      </w:r>
    </w:p>
    <w:p w14:paraId="35A4D88B" w14:textId="77777777" w:rsidR="009802B8" w:rsidRDefault="009802B8" w:rsidP="009802B8">
      <w:pPr>
        <w:jc w:val="right"/>
        <w:rPr>
          <w:color w:val="000F9F"/>
        </w:rPr>
      </w:pPr>
    </w:p>
    <w:p w14:paraId="101429C9" w14:textId="77777777" w:rsidR="009802B8" w:rsidRDefault="009802B8" w:rsidP="009802B8">
      <w:pPr>
        <w:jc w:val="right"/>
        <w:rPr>
          <w:color w:val="000F9F"/>
        </w:rPr>
      </w:pPr>
    </w:p>
    <w:p w14:paraId="7093BCF6" w14:textId="77777777" w:rsidR="009802B8" w:rsidRDefault="009802B8" w:rsidP="009802B8">
      <w:pPr>
        <w:jc w:val="right"/>
        <w:rPr>
          <w:color w:val="000F9F"/>
        </w:rPr>
      </w:pPr>
    </w:p>
    <w:p w14:paraId="6EC52B5E" w14:textId="77777777" w:rsidR="009802B8" w:rsidRPr="00B82A65" w:rsidRDefault="00B82A65" w:rsidP="009802B8">
      <w:pPr>
        <w:jc w:val="right"/>
        <w:rPr>
          <w:color w:val="808080" w:themeColor="background1" w:themeShade="80"/>
        </w:rPr>
      </w:pPr>
      <w:r w:rsidRPr="00B82A65">
        <w:rPr>
          <w:color w:val="808080" w:themeColor="background1" w:themeShade="80"/>
        </w:rPr>
        <w:t>(tu foto)</w:t>
      </w:r>
    </w:p>
    <w:p w14:paraId="1D1D94AF" w14:textId="77777777" w:rsidR="009802B8" w:rsidRPr="009802B8" w:rsidRDefault="00D664EB" w:rsidP="009802B8">
      <w:pPr>
        <w:jc w:val="right"/>
        <w:rPr>
          <w:color w:val="000F9F"/>
        </w:rPr>
      </w:pPr>
      <w:r>
        <w:rPr>
          <w:noProof/>
          <w:lang w:eastAsia="es-ES"/>
        </w:rPr>
        <w:drawing>
          <wp:inline distT="0" distB="0" distL="0" distR="0" wp14:anchorId="61561C66" wp14:editId="3F8C5C02">
            <wp:extent cx="4314825" cy="3743325"/>
            <wp:effectExtent l="0" t="0" r="9525" b="9525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C7D5" w14:textId="77777777" w:rsidR="009802B8" w:rsidRPr="009802B8" w:rsidRDefault="009802B8" w:rsidP="009802B8">
      <w:pPr>
        <w:jc w:val="right"/>
        <w:rPr>
          <w:color w:val="000F9F"/>
        </w:rPr>
      </w:pPr>
    </w:p>
    <w:p w14:paraId="6147EA14" w14:textId="51A2A3B8" w:rsidR="009802B8" w:rsidRPr="009802B8" w:rsidRDefault="002C0B7C" w:rsidP="009802B8">
      <w:pPr>
        <w:pStyle w:val="CURSO"/>
        <w:jc w:val="right"/>
      </w:pPr>
      <w:r>
        <w:t>Faber Mauricio Oviedo Salazar</w:t>
      </w:r>
    </w:p>
    <w:p w14:paraId="1EEBE7D8" w14:textId="77777777" w:rsidR="005561EF" w:rsidRPr="009802B8" w:rsidRDefault="009802B8" w:rsidP="009802B8">
      <w:pPr>
        <w:jc w:val="right"/>
        <w:rPr>
          <w:color w:val="000F9F"/>
          <w:sz w:val="24"/>
        </w:rPr>
      </w:pPr>
      <w:r w:rsidRPr="009802B8">
        <w:rPr>
          <w:color w:val="000F9F"/>
          <w:sz w:val="24"/>
        </w:rPr>
        <w:t>RESPONSABLE DE</w:t>
      </w:r>
      <w:r w:rsidR="004808A3">
        <w:rPr>
          <w:color w:val="000F9F"/>
          <w:sz w:val="24"/>
        </w:rPr>
        <w:t>L DESARROLLO DE LA APLICACIÓN</w:t>
      </w:r>
      <w:r w:rsidRPr="009802B8">
        <w:rPr>
          <w:color w:val="000F9F"/>
          <w:sz w:val="24"/>
        </w:rPr>
        <w:t xml:space="preserve"> </w:t>
      </w:r>
    </w:p>
    <w:p w14:paraId="5B2A167E" w14:textId="77777777" w:rsidR="009802B8" w:rsidRDefault="009802B8" w:rsidP="009802B8">
      <w:pPr>
        <w:jc w:val="right"/>
      </w:pPr>
      <w:r w:rsidRPr="009802B8">
        <w:rPr>
          <w:b/>
          <w:color w:val="000F9F"/>
        </w:rPr>
        <w:t>Fecha:</w:t>
      </w:r>
      <w:r>
        <w:t xml:space="preserve"> </w:t>
      </w:r>
      <w:r w:rsidR="00D664EB">
        <w:rPr>
          <w:color w:val="A6A6A6" w:themeColor="background1" w:themeShade="A6"/>
        </w:rPr>
        <w:t>27</w:t>
      </w:r>
      <w:r>
        <w:rPr>
          <w:color w:val="A6A6A6" w:themeColor="background1" w:themeShade="A6"/>
        </w:rPr>
        <w:t>,</w:t>
      </w:r>
      <w:r w:rsidRPr="009802B8">
        <w:rPr>
          <w:color w:val="A6A6A6" w:themeColor="background1" w:themeShade="A6"/>
        </w:rPr>
        <w:t xml:space="preserve"> </w:t>
      </w:r>
      <w:r w:rsidR="00D664EB">
        <w:rPr>
          <w:color w:val="A6A6A6" w:themeColor="background1" w:themeShade="A6"/>
        </w:rPr>
        <w:t>07</w:t>
      </w:r>
      <w:r w:rsidRPr="009802B8">
        <w:rPr>
          <w:color w:val="A6A6A6" w:themeColor="background1" w:themeShade="A6"/>
        </w:rPr>
        <w:t xml:space="preserve">, </w:t>
      </w:r>
      <w:r w:rsidR="00D664EB">
        <w:rPr>
          <w:color w:val="A6A6A6" w:themeColor="background1" w:themeShade="A6"/>
        </w:rPr>
        <w:t>2022</w:t>
      </w:r>
      <w:r>
        <w:br w:type="page"/>
      </w:r>
    </w:p>
    <w:p w14:paraId="78ADD57C" w14:textId="77777777" w:rsidR="005561EF" w:rsidRPr="009B43E9" w:rsidRDefault="005561EF" w:rsidP="005561EF">
      <w:pPr>
        <w:pStyle w:val="Tokio"/>
        <w:jc w:val="both"/>
        <w:rPr>
          <w:b/>
          <w:color w:val="000F9F"/>
          <w:u w:val="single"/>
        </w:rPr>
      </w:pPr>
      <w:r w:rsidRPr="009B43E9">
        <w:rPr>
          <w:b/>
          <w:color w:val="000F9F"/>
          <w:u w:val="single"/>
        </w:rPr>
        <w:lastRenderedPageBreak/>
        <w:t>DESARROLLO</w:t>
      </w:r>
    </w:p>
    <w:p w14:paraId="3FE3DD99" w14:textId="77777777" w:rsidR="00793CBE" w:rsidRPr="009B43E9" w:rsidRDefault="00793CBE" w:rsidP="00793CBE">
      <w:pPr>
        <w:pStyle w:val="Default"/>
        <w:rPr>
          <w:rFonts w:cstheme="minorBidi"/>
          <w:color w:val="595959" w:themeColor="text1" w:themeTint="A6"/>
          <w:sz w:val="22"/>
          <w:szCs w:val="22"/>
        </w:rPr>
      </w:pPr>
    </w:p>
    <w:p w14:paraId="23B9119F" w14:textId="77777777" w:rsidR="000900F1" w:rsidRPr="009B43E9" w:rsidRDefault="00D664EB" w:rsidP="000900F1">
      <w:pPr>
        <w:pStyle w:val="Default"/>
        <w:numPr>
          <w:ilvl w:val="0"/>
          <w:numId w:val="9"/>
        </w:numPr>
        <w:rPr>
          <w:rFonts w:cstheme="minorBidi"/>
          <w:color w:val="595959" w:themeColor="text1" w:themeTint="A6"/>
          <w:sz w:val="22"/>
          <w:szCs w:val="22"/>
        </w:rPr>
      </w:pPr>
      <w:r>
        <w:rPr>
          <w:rFonts w:cstheme="minorBidi"/>
          <w:color w:val="595959" w:themeColor="text1" w:themeTint="A6"/>
          <w:sz w:val="22"/>
          <w:szCs w:val="22"/>
        </w:rPr>
        <w:t xml:space="preserve">Como primer punto buscamos un </w:t>
      </w:r>
      <w:proofErr w:type="spellStart"/>
      <w:r>
        <w:rPr>
          <w:rFonts w:cstheme="minorBidi"/>
          <w:color w:val="595959" w:themeColor="text1" w:themeTint="A6"/>
          <w:sz w:val="22"/>
          <w:szCs w:val="22"/>
        </w:rPr>
        <w:t>dataset</w:t>
      </w:r>
      <w:proofErr w:type="spellEnd"/>
      <w:r>
        <w:rPr>
          <w:rFonts w:cstheme="minorBidi"/>
          <w:color w:val="595959" w:themeColor="text1" w:themeTint="A6"/>
          <w:sz w:val="22"/>
          <w:szCs w:val="22"/>
        </w:rPr>
        <w:t xml:space="preserve"> de corredores con el cual basado en sus tiempos en maratones corridas durante sus carreras deportivas, podemos hacer un analices de cuanto podrían tardar en cualquier otra maratón que vayan a hacer de esta manera podrías predecir el tiempo de cada competidor. </w:t>
      </w:r>
    </w:p>
    <w:p w14:paraId="0DE5CED7" w14:textId="77777777" w:rsidR="000900F1" w:rsidRPr="009B43E9" w:rsidRDefault="000900F1" w:rsidP="000900F1">
      <w:pPr>
        <w:pStyle w:val="Default"/>
        <w:ind w:left="720"/>
        <w:rPr>
          <w:rFonts w:cstheme="minorBidi"/>
          <w:color w:val="595959" w:themeColor="text1" w:themeTint="A6"/>
          <w:sz w:val="22"/>
          <w:szCs w:val="22"/>
        </w:rPr>
      </w:pPr>
    </w:p>
    <w:p w14:paraId="443CCBEC" w14:textId="77777777" w:rsidR="000900F1" w:rsidRPr="009B43E9" w:rsidRDefault="00D664EB" w:rsidP="000900F1">
      <w:pPr>
        <w:pStyle w:val="Default"/>
        <w:numPr>
          <w:ilvl w:val="0"/>
          <w:numId w:val="9"/>
        </w:numPr>
        <w:rPr>
          <w:rFonts w:cstheme="minorBidi"/>
          <w:color w:val="595959" w:themeColor="text1" w:themeTint="A6"/>
          <w:sz w:val="22"/>
          <w:szCs w:val="22"/>
        </w:rPr>
      </w:pPr>
      <w:r>
        <w:rPr>
          <w:rFonts w:cstheme="minorBidi"/>
          <w:color w:val="595959" w:themeColor="text1" w:themeTint="A6"/>
          <w:sz w:val="22"/>
          <w:szCs w:val="22"/>
        </w:rPr>
        <w:t xml:space="preserve">Lo datos es un </w:t>
      </w:r>
      <w:proofErr w:type="spellStart"/>
      <w:r>
        <w:rPr>
          <w:rFonts w:cstheme="minorBidi"/>
          <w:color w:val="595959" w:themeColor="text1" w:themeTint="A6"/>
          <w:sz w:val="22"/>
          <w:szCs w:val="22"/>
        </w:rPr>
        <w:t>Dataset</w:t>
      </w:r>
      <w:proofErr w:type="spellEnd"/>
      <w:r>
        <w:rPr>
          <w:rFonts w:cstheme="minorBidi"/>
          <w:color w:val="595959" w:themeColor="text1" w:themeTint="A6"/>
          <w:sz w:val="22"/>
          <w:szCs w:val="22"/>
        </w:rPr>
        <w:t xml:space="preserve"> llamado </w:t>
      </w:r>
      <w:proofErr w:type="spellStart"/>
      <w:r>
        <w:rPr>
          <w:rFonts w:cstheme="minorBidi"/>
          <w:color w:val="595959" w:themeColor="text1" w:themeTint="A6"/>
          <w:sz w:val="22"/>
          <w:szCs w:val="22"/>
        </w:rPr>
        <w:t>MaratonData</w:t>
      </w:r>
      <w:proofErr w:type="spellEnd"/>
    </w:p>
    <w:p w14:paraId="6B67F0F4" w14:textId="77777777" w:rsidR="000900F1" w:rsidRPr="009B43E9" w:rsidRDefault="000900F1" w:rsidP="000900F1">
      <w:pPr>
        <w:pStyle w:val="Default"/>
        <w:rPr>
          <w:rFonts w:cstheme="minorBidi"/>
          <w:color w:val="595959" w:themeColor="text1" w:themeTint="A6"/>
          <w:sz w:val="22"/>
          <w:szCs w:val="22"/>
        </w:rPr>
      </w:pPr>
    </w:p>
    <w:p w14:paraId="0D93A0C7" w14:textId="77777777" w:rsidR="000900F1" w:rsidRPr="009B43E9" w:rsidRDefault="00D664EB" w:rsidP="000900F1">
      <w:pPr>
        <w:pStyle w:val="Default"/>
        <w:numPr>
          <w:ilvl w:val="0"/>
          <w:numId w:val="9"/>
        </w:numPr>
        <w:rPr>
          <w:rFonts w:cstheme="minorBidi"/>
          <w:color w:val="595959" w:themeColor="text1" w:themeTint="A6"/>
          <w:sz w:val="22"/>
          <w:szCs w:val="22"/>
        </w:rPr>
      </w:pPr>
      <w:r>
        <w:rPr>
          <w:rFonts w:cstheme="minorBidi"/>
          <w:color w:val="595959" w:themeColor="text1" w:themeTint="A6"/>
          <w:sz w:val="22"/>
          <w:szCs w:val="22"/>
        </w:rPr>
        <w:t xml:space="preserve">Toda la descripción de progreso del programa la podremos ver en el fichero de </w:t>
      </w:r>
      <w:proofErr w:type="spellStart"/>
      <w:r>
        <w:rPr>
          <w:rFonts w:cstheme="minorBidi"/>
          <w:color w:val="595959" w:themeColor="text1" w:themeTint="A6"/>
          <w:sz w:val="22"/>
          <w:szCs w:val="22"/>
        </w:rPr>
        <w:t>jupiter</w:t>
      </w:r>
      <w:proofErr w:type="spellEnd"/>
      <w:r>
        <w:rPr>
          <w:rFonts w:cstheme="minorBidi"/>
          <w:color w:val="595959" w:themeColor="text1" w:themeTint="A6"/>
          <w:sz w:val="22"/>
          <w:szCs w:val="22"/>
        </w:rPr>
        <w:t xml:space="preserve"> </w:t>
      </w:r>
    </w:p>
    <w:p w14:paraId="738BA790" w14:textId="77777777" w:rsidR="000900F1" w:rsidRPr="009B43E9" w:rsidRDefault="000900F1" w:rsidP="000900F1">
      <w:pPr>
        <w:pStyle w:val="Default"/>
        <w:rPr>
          <w:rFonts w:cstheme="minorBidi"/>
          <w:color w:val="595959" w:themeColor="text1" w:themeTint="A6"/>
          <w:sz w:val="22"/>
          <w:szCs w:val="22"/>
        </w:rPr>
      </w:pPr>
    </w:p>
    <w:p w14:paraId="4FA84522" w14:textId="77777777" w:rsidR="000900F1" w:rsidRPr="009B43E9" w:rsidRDefault="000900F1" w:rsidP="000900F1">
      <w:pPr>
        <w:pStyle w:val="Default"/>
        <w:numPr>
          <w:ilvl w:val="0"/>
          <w:numId w:val="9"/>
        </w:numPr>
        <w:rPr>
          <w:rFonts w:cstheme="minorBidi"/>
          <w:color w:val="595959" w:themeColor="text1" w:themeTint="A6"/>
          <w:sz w:val="22"/>
          <w:szCs w:val="22"/>
        </w:rPr>
      </w:pPr>
      <w:r w:rsidRPr="009B43E9">
        <w:rPr>
          <w:rFonts w:cstheme="minorBidi"/>
          <w:color w:val="595959" w:themeColor="text1" w:themeTint="A6"/>
          <w:sz w:val="22"/>
          <w:szCs w:val="22"/>
        </w:rPr>
        <w:t>Explora los datos y comparte tus observaciones.</w:t>
      </w:r>
    </w:p>
    <w:p w14:paraId="05711314" w14:textId="77777777" w:rsidR="000900F1" w:rsidRPr="009B43E9" w:rsidRDefault="000900F1" w:rsidP="000900F1">
      <w:pPr>
        <w:pStyle w:val="Default"/>
        <w:rPr>
          <w:rFonts w:cstheme="minorBidi"/>
          <w:color w:val="595959" w:themeColor="text1" w:themeTint="A6"/>
          <w:sz w:val="22"/>
          <w:szCs w:val="22"/>
        </w:rPr>
      </w:pPr>
    </w:p>
    <w:p w14:paraId="5DF5A50E" w14:textId="77777777" w:rsidR="000900F1" w:rsidRPr="009B43E9" w:rsidRDefault="00D664EB" w:rsidP="000900F1">
      <w:pPr>
        <w:pStyle w:val="Default"/>
        <w:numPr>
          <w:ilvl w:val="0"/>
          <w:numId w:val="9"/>
        </w:numPr>
        <w:rPr>
          <w:rFonts w:cstheme="minorBidi"/>
          <w:color w:val="595959" w:themeColor="text1" w:themeTint="A6"/>
          <w:sz w:val="22"/>
          <w:szCs w:val="22"/>
        </w:rPr>
      </w:pPr>
      <w:r>
        <w:rPr>
          <w:rFonts w:cstheme="minorBidi"/>
          <w:color w:val="595959" w:themeColor="text1" w:themeTint="A6"/>
          <w:sz w:val="22"/>
          <w:szCs w:val="22"/>
        </w:rPr>
        <w:t xml:space="preserve">Modelo de regresión lineal: es un modelo bastante intuitivo la verdad es que se me dio bien el entenderlo y </w:t>
      </w:r>
      <w:proofErr w:type="gramStart"/>
      <w:r>
        <w:rPr>
          <w:rFonts w:cstheme="minorBidi"/>
          <w:color w:val="595959" w:themeColor="text1" w:themeTint="A6"/>
          <w:sz w:val="22"/>
          <w:szCs w:val="22"/>
        </w:rPr>
        <w:t>manipularlo ,</w:t>
      </w:r>
      <w:proofErr w:type="gramEnd"/>
      <w:r>
        <w:rPr>
          <w:rFonts w:cstheme="minorBidi"/>
          <w:color w:val="595959" w:themeColor="text1" w:themeTint="A6"/>
          <w:sz w:val="22"/>
          <w:szCs w:val="22"/>
        </w:rPr>
        <w:t xml:space="preserve"> considero que aun debo aprender un poco más sobre los otros modelos pero en este caso opte por este. </w:t>
      </w:r>
    </w:p>
    <w:p w14:paraId="33C9EC2B" w14:textId="77777777" w:rsidR="000900F1" w:rsidRPr="009B43E9" w:rsidRDefault="000900F1" w:rsidP="000900F1">
      <w:pPr>
        <w:pStyle w:val="Default"/>
        <w:rPr>
          <w:rFonts w:cstheme="minorBidi"/>
          <w:color w:val="595959" w:themeColor="text1" w:themeTint="A6"/>
          <w:sz w:val="22"/>
          <w:szCs w:val="22"/>
        </w:rPr>
      </w:pPr>
    </w:p>
    <w:p w14:paraId="6475FE8B" w14:textId="77777777" w:rsidR="00793CBE" w:rsidRPr="009B43E9" w:rsidRDefault="00D664EB" w:rsidP="000900F1">
      <w:pPr>
        <w:pStyle w:val="Default"/>
        <w:numPr>
          <w:ilvl w:val="0"/>
          <w:numId w:val="9"/>
        </w:numPr>
        <w:spacing w:after="160"/>
        <w:rPr>
          <w:rFonts w:cstheme="minorBidi"/>
          <w:color w:val="595959" w:themeColor="text1" w:themeTint="A6"/>
          <w:sz w:val="22"/>
          <w:szCs w:val="22"/>
        </w:rPr>
      </w:pPr>
      <w:r>
        <w:rPr>
          <w:rFonts w:cstheme="minorBidi"/>
          <w:color w:val="595959" w:themeColor="text1" w:themeTint="A6"/>
          <w:sz w:val="22"/>
          <w:szCs w:val="22"/>
        </w:rPr>
        <w:t xml:space="preserve">Se deja toda la información de los resultados en el fichero </w:t>
      </w:r>
      <w:proofErr w:type="spellStart"/>
      <w:r>
        <w:rPr>
          <w:rFonts w:cstheme="minorBidi"/>
          <w:color w:val="595959" w:themeColor="text1" w:themeTint="A6"/>
          <w:sz w:val="22"/>
          <w:szCs w:val="22"/>
        </w:rPr>
        <w:t>jupyter</w:t>
      </w:r>
      <w:proofErr w:type="spellEnd"/>
      <w:r w:rsidR="00B62725" w:rsidRPr="009B43E9">
        <w:rPr>
          <w:rFonts w:cstheme="minorBidi"/>
          <w:color w:val="595959" w:themeColor="text1" w:themeTint="A6"/>
          <w:sz w:val="22"/>
          <w:szCs w:val="22"/>
        </w:rPr>
        <w:t>.</w:t>
      </w:r>
    </w:p>
    <w:p w14:paraId="1DB2FAEE" w14:textId="77777777" w:rsidR="0007312F" w:rsidRDefault="0007312F">
      <w:pPr>
        <w:rPr>
          <w:rFonts w:ascii="Titillium Web" w:hAnsi="Titillium Web"/>
          <w:color w:val="000F9F"/>
        </w:rPr>
      </w:pPr>
    </w:p>
    <w:p w14:paraId="76514D88" w14:textId="77777777" w:rsidR="006D5B6D" w:rsidRPr="006D5B6D" w:rsidRDefault="006D5B6D" w:rsidP="006D5B6D">
      <w:pPr>
        <w:rPr>
          <w:rFonts w:ascii="Titillium Web" w:hAnsi="Titillium Web"/>
          <w:color w:val="000F9F"/>
        </w:rPr>
      </w:pPr>
    </w:p>
    <w:p w14:paraId="281848C7" w14:textId="77777777" w:rsidR="00B82A65" w:rsidRDefault="00B82A65">
      <w:pPr>
        <w:rPr>
          <w:rFonts w:ascii="Titillium Web" w:hAnsi="Titillium Web"/>
          <w:color w:val="000F9F"/>
        </w:rPr>
      </w:pPr>
      <w:r>
        <w:rPr>
          <w:color w:val="000F9F"/>
        </w:rPr>
        <w:br w:type="page"/>
      </w:r>
    </w:p>
    <w:p w14:paraId="46ACC333" w14:textId="77777777" w:rsidR="00B82A65" w:rsidRDefault="00B82A65" w:rsidP="00EB4E44">
      <w:pPr>
        <w:pStyle w:val="Tokio"/>
        <w:jc w:val="both"/>
        <w:rPr>
          <w:b/>
          <w:color w:val="000F9F"/>
          <w:u w:val="single"/>
        </w:rPr>
      </w:pPr>
      <w:r w:rsidRPr="006D5B6D">
        <w:rPr>
          <w:b/>
          <w:color w:val="000F9F"/>
          <w:u w:val="single"/>
        </w:rPr>
        <w:lastRenderedPageBreak/>
        <w:t>CONCLUSIONES</w:t>
      </w:r>
    </w:p>
    <w:p w14:paraId="6CC94B40" w14:textId="77777777" w:rsidR="009B43E9" w:rsidRDefault="00A2330E" w:rsidP="009B43E9">
      <w:pPr>
        <w:pStyle w:val="Tokio"/>
        <w:jc w:val="both"/>
      </w:pPr>
      <w:r>
        <w:t xml:space="preserve">Como conclusión en este proyecto de machine </w:t>
      </w:r>
      <w:proofErr w:type="spellStart"/>
      <w:r>
        <w:t>learning</w:t>
      </w:r>
      <w:proofErr w:type="spellEnd"/>
      <w:r>
        <w:t xml:space="preserve"> hemos realizado el análisis de datos de descargada desde </w:t>
      </w:r>
      <w:proofErr w:type="spellStart"/>
      <w:r>
        <w:t>kaggle</w:t>
      </w:r>
      <w:proofErr w:type="spellEnd"/>
      <w:r>
        <w:t xml:space="preserve"> la cual se titula como </w:t>
      </w:r>
      <w:proofErr w:type="spellStart"/>
      <w:r w:rsidRPr="00A2330E">
        <w:t>MarathonData</w:t>
      </w:r>
      <w:proofErr w:type="spellEnd"/>
      <w:r>
        <w:t xml:space="preserve"> , con este </w:t>
      </w:r>
      <w:proofErr w:type="spellStart"/>
      <w:r>
        <w:t>dataset</w:t>
      </w:r>
      <w:proofErr w:type="spellEnd"/>
      <w:r>
        <w:t xml:space="preserve"> hemos trabajado la intención de realizar la predicción </w:t>
      </w:r>
      <w:proofErr w:type="spellStart"/>
      <w:r>
        <w:t>de el</w:t>
      </w:r>
      <w:proofErr w:type="spellEnd"/>
      <w:r>
        <w:t xml:space="preserve"> tiempo que tarda un corredor en una maratón teniendo en cuenta , sus anteriores carreras en las cuales obtenemos datos de velocidad de tiempo y distancias recorridas, con esto podríamos predecir nuevo competidores teniendo en cuenta sus características y </w:t>
      </w:r>
      <w:proofErr w:type="spellStart"/>
      <w:r>
        <w:t>asi</w:t>
      </w:r>
      <w:proofErr w:type="spellEnd"/>
      <w:r>
        <w:t xml:space="preserve"> saber </w:t>
      </w:r>
      <w:proofErr w:type="spellStart"/>
      <w:r>
        <w:t>cuanto</w:t>
      </w:r>
      <w:proofErr w:type="spellEnd"/>
      <w:r>
        <w:t xml:space="preserve"> tiempo podrían tardar en una nueva maratón. </w:t>
      </w:r>
    </w:p>
    <w:p w14:paraId="0158BA49" w14:textId="77777777" w:rsidR="006D5B6D" w:rsidRPr="006D5B6D" w:rsidRDefault="006D5B6D" w:rsidP="00EB4E44">
      <w:pPr>
        <w:pStyle w:val="Tokio"/>
        <w:jc w:val="both"/>
        <w:rPr>
          <w:b/>
          <w:color w:val="000F9F"/>
          <w:u w:val="single"/>
        </w:rPr>
      </w:pPr>
    </w:p>
    <w:p w14:paraId="43EF2284" w14:textId="77777777" w:rsidR="00EB4E44" w:rsidRPr="00AA473D" w:rsidRDefault="00EB4E44" w:rsidP="00EB4E44">
      <w:pPr>
        <w:pStyle w:val="Tokio"/>
        <w:jc w:val="both"/>
      </w:pPr>
    </w:p>
    <w:sectPr w:rsidR="00EB4E44" w:rsidRPr="00AA473D" w:rsidSect="00B354D4">
      <w:headerReference w:type="default" r:id="rId9"/>
      <w:footerReference w:type="default" r:id="rId10"/>
      <w:pgSz w:w="11906" w:h="16838"/>
      <w:pgMar w:top="2410" w:right="1558" w:bottom="1843" w:left="1418" w:header="708" w:footer="6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61484" w14:textId="77777777" w:rsidR="00496E55" w:rsidRDefault="00496E55" w:rsidP="00495C7F">
      <w:pPr>
        <w:spacing w:after="0" w:line="240" w:lineRule="auto"/>
      </w:pPr>
      <w:r>
        <w:separator/>
      </w:r>
    </w:p>
  </w:endnote>
  <w:endnote w:type="continuationSeparator" w:id="0">
    <w:p w14:paraId="2EE7AC8D" w14:textId="77777777" w:rsidR="00496E55" w:rsidRDefault="00496E55" w:rsidP="00495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Courier New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rcular Std Book">
    <w:altName w:val="Arial"/>
    <w:panose1 w:val="00000000000000000000"/>
    <w:charset w:val="00"/>
    <w:family w:val="swiss"/>
    <w:notTrueType/>
    <w:pitch w:val="variable"/>
    <w:sig w:usb0="00000003" w:usb1="5000E47B" w:usb2="00000008" w:usb3="00000000" w:csb0="00000001" w:csb1="00000000"/>
  </w:font>
  <w:font w:name="Circular Std Black">
    <w:altName w:val="Arial Black"/>
    <w:panose1 w:val="00000000000000000000"/>
    <w:charset w:val="00"/>
    <w:family w:val="swiss"/>
    <w:notTrueType/>
    <w:pitch w:val="variable"/>
    <w:sig w:usb0="00000003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902C" w14:textId="77777777" w:rsidR="00495C7F" w:rsidRDefault="00495C7F" w:rsidP="00B354D4">
    <w:pPr>
      <w:pStyle w:val="Pa0"/>
      <w:rPr>
        <w:rFonts w:cs="Circular Std Book"/>
        <w:color w:val="000C9D"/>
        <w:sz w:val="20"/>
        <w:szCs w:val="20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167ED65" wp14:editId="1B0B20D9">
          <wp:simplePos x="0" y="0"/>
          <wp:positionH relativeFrom="margin">
            <wp:align>right</wp:align>
          </wp:positionH>
          <wp:positionV relativeFrom="paragraph">
            <wp:posOffset>-71120</wp:posOffset>
          </wp:positionV>
          <wp:extent cx="1031875" cy="533000"/>
          <wp:effectExtent l="0" t="0" r="0" b="0"/>
          <wp:wrapNone/>
          <wp:docPr id="148" name="Imagen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toki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1875" cy="53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0F1">
      <w:rPr>
        <w:rStyle w:val="A7"/>
        <w:b w:val="0"/>
        <w:bCs w:val="0"/>
      </w:rPr>
      <w:t>INTELIGENCIA ARTIFICIAL</w:t>
    </w:r>
  </w:p>
  <w:p w14:paraId="2FC6CD83" w14:textId="77777777" w:rsidR="00495C7F" w:rsidRDefault="00B354D4" w:rsidP="00495C7F">
    <w:pPr>
      <w:pStyle w:val="Piedepgina"/>
      <w:rPr>
        <w:rStyle w:val="A7"/>
        <w:rFonts w:ascii="Circular Std Black" w:hAnsi="Circular Std Black" w:cs="Circular Std Black"/>
      </w:rPr>
    </w:pPr>
    <w:r>
      <w:rPr>
        <w:rStyle w:val="A7"/>
        <w:rFonts w:ascii="Circular Std Black" w:hAnsi="Circular Std Black" w:cs="Circular Std Black"/>
      </w:rPr>
      <w:t>PROYECTO FINAL</w:t>
    </w:r>
  </w:p>
  <w:p w14:paraId="78C6F939" w14:textId="77777777" w:rsidR="0038384E" w:rsidRDefault="0038384E" w:rsidP="00495C7F">
    <w:pPr>
      <w:pStyle w:val="Piedepgina"/>
    </w:pPr>
    <w:r>
      <w:rPr>
        <w:rStyle w:val="A7"/>
        <w:rFonts w:ascii="Circular Std Black" w:hAnsi="Circular Std Black" w:cs="Circular Std Black"/>
      </w:rPr>
      <w:t>Nombre y Apellidos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A8D83" w14:textId="77777777" w:rsidR="00496E55" w:rsidRDefault="00496E55" w:rsidP="00495C7F">
      <w:pPr>
        <w:spacing w:after="0" w:line="240" w:lineRule="auto"/>
      </w:pPr>
      <w:r>
        <w:separator/>
      </w:r>
    </w:p>
  </w:footnote>
  <w:footnote w:type="continuationSeparator" w:id="0">
    <w:p w14:paraId="74AD418E" w14:textId="77777777" w:rsidR="00496E55" w:rsidRDefault="00496E55" w:rsidP="00495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7990" w14:textId="77777777" w:rsidR="00495C7F" w:rsidRDefault="00BC0B1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12C9BE78" wp14:editId="609CC9E6">
          <wp:simplePos x="0" y="0"/>
          <wp:positionH relativeFrom="column">
            <wp:posOffset>5328058</wp:posOffset>
          </wp:positionH>
          <wp:positionV relativeFrom="paragraph">
            <wp:posOffset>-1905</wp:posOffset>
          </wp:positionV>
          <wp:extent cx="350450" cy="313690"/>
          <wp:effectExtent l="0" t="0" r="0" b="0"/>
          <wp:wrapNone/>
          <wp:docPr id="146" name="Imagen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 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350450" cy="313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441FD"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79FA6141" wp14:editId="1571FF9D">
          <wp:simplePos x="0" y="0"/>
          <wp:positionH relativeFrom="column">
            <wp:posOffset>-52602</wp:posOffset>
          </wp:positionH>
          <wp:positionV relativeFrom="paragraph">
            <wp:posOffset>3175</wp:posOffset>
          </wp:positionV>
          <wp:extent cx="692150" cy="362585"/>
          <wp:effectExtent l="0" t="0" r="0" b="0"/>
          <wp:wrapNone/>
          <wp:docPr id="147" name="Imagen 147" descr="C:\Users\Andrea\AppData\Local\Microsoft\Windows\INetCache\Content.Word\new technology schoo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6" descr="C:\Users\Andrea\AppData\Local\Microsoft\Windows\INetCache\Content.Word\new technology school-0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15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234"/>
    <w:multiLevelType w:val="hybridMultilevel"/>
    <w:tmpl w:val="774047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16A"/>
    <w:multiLevelType w:val="hybridMultilevel"/>
    <w:tmpl w:val="0BFC1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0BB3"/>
    <w:multiLevelType w:val="hybridMultilevel"/>
    <w:tmpl w:val="FA2E3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B44E6"/>
    <w:multiLevelType w:val="hybridMultilevel"/>
    <w:tmpl w:val="5DCE22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93A3A"/>
    <w:multiLevelType w:val="hybridMultilevel"/>
    <w:tmpl w:val="F9F48894"/>
    <w:lvl w:ilvl="0" w:tplc="6F58FB44">
      <w:numFmt w:val="bullet"/>
      <w:lvlText w:val="•"/>
      <w:lvlJc w:val="left"/>
      <w:pPr>
        <w:ind w:left="720" w:hanging="360"/>
      </w:pPr>
      <w:rPr>
        <w:rFonts w:ascii="Titillium Web" w:eastAsiaTheme="minorHAnsi" w:hAnsi="Titillium Web" w:cs="Titillium Web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014BA"/>
    <w:multiLevelType w:val="hybridMultilevel"/>
    <w:tmpl w:val="8BD052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842EB"/>
    <w:multiLevelType w:val="hybridMultilevel"/>
    <w:tmpl w:val="D61C74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C0AA2"/>
    <w:multiLevelType w:val="hybridMultilevel"/>
    <w:tmpl w:val="4546DA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F4C8F"/>
    <w:multiLevelType w:val="hybridMultilevel"/>
    <w:tmpl w:val="494E886A"/>
    <w:lvl w:ilvl="0" w:tplc="BC2EAE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C0A0019">
      <w:start w:val="1"/>
      <w:numFmt w:val="lowerLetter"/>
      <w:lvlText w:val="%2."/>
      <w:lvlJc w:val="left"/>
      <w:pPr>
        <w:ind w:left="1636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C6264"/>
    <w:multiLevelType w:val="hybridMultilevel"/>
    <w:tmpl w:val="AE9C22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4D4"/>
    <w:rsid w:val="000441FD"/>
    <w:rsid w:val="0006237E"/>
    <w:rsid w:val="0007312F"/>
    <w:rsid w:val="000900F1"/>
    <w:rsid w:val="00116E33"/>
    <w:rsid w:val="00162122"/>
    <w:rsid w:val="002C0B7C"/>
    <w:rsid w:val="0038384E"/>
    <w:rsid w:val="003E6F7F"/>
    <w:rsid w:val="004808A3"/>
    <w:rsid w:val="00495C7F"/>
    <w:rsid w:val="00496E55"/>
    <w:rsid w:val="005561EF"/>
    <w:rsid w:val="00594DA7"/>
    <w:rsid w:val="005960E2"/>
    <w:rsid w:val="00631032"/>
    <w:rsid w:val="006731FE"/>
    <w:rsid w:val="006A0D0D"/>
    <w:rsid w:val="006B45DC"/>
    <w:rsid w:val="006D5B6D"/>
    <w:rsid w:val="00725A47"/>
    <w:rsid w:val="00770747"/>
    <w:rsid w:val="007738EF"/>
    <w:rsid w:val="00793CBE"/>
    <w:rsid w:val="007C74B3"/>
    <w:rsid w:val="00826D30"/>
    <w:rsid w:val="008B641A"/>
    <w:rsid w:val="009802B8"/>
    <w:rsid w:val="009A750C"/>
    <w:rsid w:val="009B43E9"/>
    <w:rsid w:val="00A22C2F"/>
    <w:rsid w:val="00A2330E"/>
    <w:rsid w:val="00AD20D7"/>
    <w:rsid w:val="00AF2062"/>
    <w:rsid w:val="00B354D4"/>
    <w:rsid w:val="00B44A15"/>
    <w:rsid w:val="00B62725"/>
    <w:rsid w:val="00B82A65"/>
    <w:rsid w:val="00BC0B15"/>
    <w:rsid w:val="00BF5FE5"/>
    <w:rsid w:val="00C87920"/>
    <w:rsid w:val="00CE39D0"/>
    <w:rsid w:val="00D664EB"/>
    <w:rsid w:val="00DA2190"/>
    <w:rsid w:val="00DD4094"/>
    <w:rsid w:val="00E07DD9"/>
    <w:rsid w:val="00E51DD3"/>
    <w:rsid w:val="00E60D5A"/>
    <w:rsid w:val="00EB4E44"/>
    <w:rsid w:val="00EC3F8C"/>
    <w:rsid w:val="00F6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F2171"/>
  <w15:docId w15:val="{250ABB30-BFD0-40EB-B099-73B10067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C7F"/>
  </w:style>
  <w:style w:type="paragraph" w:styleId="Piedepgina">
    <w:name w:val="footer"/>
    <w:basedOn w:val="Normal"/>
    <w:link w:val="PiedepginaCar"/>
    <w:uiPriority w:val="99"/>
    <w:unhideWhenUsed/>
    <w:rsid w:val="00495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C7F"/>
  </w:style>
  <w:style w:type="paragraph" w:customStyle="1" w:styleId="Pa0">
    <w:name w:val="Pa0"/>
    <w:basedOn w:val="Normal"/>
    <w:next w:val="Normal"/>
    <w:uiPriority w:val="99"/>
    <w:rsid w:val="00495C7F"/>
    <w:pPr>
      <w:autoSpaceDE w:val="0"/>
      <w:autoSpaceDN w:val="0"/>
      <w:adjustRightInd w:val="0"/>
      <w:spacing w:after="0" w:line="241" w:lineRule="atLeast"/>
    </w:pPr>
    <w:rPr>
      <w:rFonts w:ascii="Circular Std Book" w:hAnsi="Circular Std Book" w:cs="Times New Roman"/>
      <w:sz w:val="24"/>
      <w:szCs w:val="24"/>
    </w:rPr>
  </w:style>
  <w:style w:type="character" w:customStyle="1" w:styleId="A7">
    <w:name w:val="A7"/>
    <w:uiPriority w:val="99"/>
    <w:rsid w:val="00495C7F"/>
    <w:rPr>
      <w:rFonts w:cs="Circular Std Book"/>
      <w:b/>
      <w:bCs/>
      <w:color w:val="000C9D"/>
      <w:sz w:val="20"/>
      <w:szCs w:val="20"/>
    </w:rPr>
  </w:style>
  <w:style w:type="paragraph" w:customStyle="1" w:styleId="Tokio">
    <w:name w:val="Tokio"/>
    <w:basedOn w:val="Normal"/>
    <w:link w:val="TokioCar"/>
    <w:qFormat/>
    <w:rsid w:val="000441FD"/>
    <w:rPr>
      <w:rFonts w:ascii="Titillium Web" w:hAnsi="Titillium Web"/>
      <w:color w:val="595959" w:themeColor="text1" w:themeTint="A6"/>
    </w:rPr>
  </w:style>
  <w:style w:type="paragraph" w:customStyle="1" w:styleId="TokioTtulo">
    <w:name w:val="Tokio Título"/>
    <w:basedOn w:val="Tokio"/>
    <w:link w:val="TokioTtuloCar"/>
    <w:qFormat/>
    <w:rsid w:val="00E07DD9"/>
    <w:rPr>
      <w:rFonts w:ascii="Circular Std Black" w:hAnsi="Circular Std Black"/>
      <w:color w:val="060E9F"/>
      <w:sz w:val="40"/>
    </w:rPr>
  </w:style>
  <w:style w:type="paragraph" w:styleId="Prrafodelista">
    <w:name w:val="List Paragraph"/>
    <w:basedOn w:val="Normal"/>
    <w:uiPriority w:val="34"/>
    <w:qFormat/>
    <w:rsid w:val="000441FD"/>
    <w:pPr>
      <w:ind w:left="720"/>
      <w:contextualSpacing/>
    </w:pPr>
  </w:style>
  <w:style w:type="character" w:customStyle="1" w:styleId="TokioCar">
    <w:name w:val="Tokio Car"/>
    <w:basedOn w:val="Fuentedeprrafopredeter"/>
    <w:link w:val="Tokio"/>
    <w:rsid w:val="000441FD"/>
    <w:rPr>
      <w:rFonts w:ascii="Titillium Web" w:hAnsi="Titillium Web"/>
      <w:color w:val="595959" w:themeColor="text1" w:themeTint="A6"/>
    </w:rPr>
  </w:style>
  <w:style w:type="character" w:customStyle="1" w:styleId="TokioTtuloCar">
    <w:name w:val="Tokio Título Car"/>
    <w:basedOn w:val="TokioCar"/>
    <w:link w:val="TokioTtulo"/>
    <w:rsid w:val="00E07DD9"/>
    <w:rPr>
      <w:rFonts w:ascii="Circular Std Black" w:hAnsi="Circular Std Black"/>
      <w:color w:val="060E9F"/>
      <w:sz w:val="40"/>
    </w:rPr>
  </w:style>
  <w:style w:type="paragraph" w:styleId="NormalWeb">
    <w:name w:val="Normal (Web)"/>
    <w:basedOn w:val="Normal"/>
    <w:uiPriority w:val="99"/>
    <w:semiHidden/>
    <w:unhideWhenUsed/>
    <w:rsid w:val="00E07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URSO">
    <w:name w:val="CURSO"/>
    <w:basedOn w:val="TokioTtulo"/>
    <w:link w:val="CURSOCar"/>
    <w:qFormat/>
    <w:rsid w:val="00B354D4"/>
    <w:pPr>
      <w:jc w:val="center"/>
    </w:pPr>
  </w:style>
  <w:style w:type="paragraph" w:styleId="Sinespaciado">
    <w:name w:val="No Spacing"/>
    <w:link w:val="SinespaciadoCar"/>
    <w:uiPriority w:val="1"/>
    <w:qFormat/>
    <w:rsid w:val="00B354D4"/>
    <w:pPr>
      <w:spacing w:after="0" w:line="240" w:lineRule="auto"/>
    </w:pPr>
    <w:rPr>
      <w:rFonts w:eastAsiaTheme="minorEastAsia"/>
      <w:lang w:eastAsia="es-ES"/>
    </w:rPr>
  </w:style>
  <w:style w:type="character" w:customStyle="1" w:styleId="CURSOCar">
    <w:name w:val="CURSO Car"/>
    <w:basedOn w:val="TokioTtuloCar"/>
    <w:link w:val="CURSO"/>
    <w:rsid w:val="00B354D4"/>
    <w:rPr>
      <w:rFonts w:ascii="Circular Std Black" w:hAnsi="Circular Std Black"/>
      <w:color w:val="060E9F"/>
      <w:sz w:val="4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54D4"/>
    <w:rPr>
      <w:rFonts w:eastAsiaTheme="minorEastAsia"/>
      <w:lang w:eastAsia="es-ES"/>
    </w:rPr>
  </w:style>
  <w:style w:type="paragraph" w:customStyle="1" w:styleId="Default">
    <w:name w:val="Default"/>
    <w:rsid w:val="00793CBE"/>
    <w:pPr>
      <w:autoSpaceDE w:val="0"/>
      <w:autoSpaceDN w:val="0"/>
      <w:adjustRightInd w:val="0"/>
      <w:spacing w:after="0" w:line="240" w:lineRule="auto"/>
    </w:pPr>
    <w:rPr>
      <w:rFonts w:ascii="Titillium Web" w:hAnsi="Titillium Web" w:cs="Titillium Web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esktop\Formato%20de%20car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de carta</Template>
  <TotalTime>1</TotalTime>
  <Pages>4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Repsol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</dc:creator>
  <cp:lastModifiedBy>Mauri Oviedo Salazar</cp:lastModifiedBy>
  <cp:revision>3</cp:revision>
  <dcterms:created xsi:type="dcterms:W3CDTF">2022-07-27T15:16:00Z</dcterms:created>
  <dcterms:modified xsi:type="dcterms:W3CDTF">2023-02-19T13:55:00Z</dcterms:modified>
</cp:coreProperties>
</file>